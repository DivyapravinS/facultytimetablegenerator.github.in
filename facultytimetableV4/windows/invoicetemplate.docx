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5A8AB8DE" w:rsidR="001A4A7E" w:rsidRDefault="004018F3" w:rsidP="001A4A7E">
      <w:pPr>
        <w:pStyle w:val="Title"/>
      </w:pPr>
      <w:r>
        <w:t>Faculty time table</w:t>
      </w:r>
    </w:p>
    <w:p w14:paraId="59DDAAFB" w14:textId="77777777" w:rsidR="004018F3" w:rsidRDefault="004018F3" w:rsidP="001A4A7E">
      <w:pPr>
        <w:pStyle w:val="Thankyou"/>
        <w:jc w:val="left"/>
        <w:rPr>
          <w:i w:val="0"/>
          <w:iCs/>
        </w:rPr>
      </w:pPr>
    </w:p>
    <w:tbl>
      <w:tblPr>
        <w:tblW w:w="11233" w:type="dxa"/>
        <w:tblInd w:w="-702" w:type="dxa"/>
        <w:tblLayout w:type="fixed"/>
        <w:tblLook w:val="0000" w:firstRow="0" w:lastRow="0" w:firstColumn="0" w:lastColumn="0" w:noHBand="0" w:noVBand="0"/>
      </w:tblPr>
      <w:tblGrid>
        <w:gridCol w:w="3960"/>
        <w:gridCol w:w="3043"/>
        <w:gridCol w:w="668"/>
        <w:gridCol w:w="199"/>
        <w:gridCol w:w="39"/>
        <w:gridCol w:w="2129"/>
        <w:gridCol w:w="885"/>
        <w:gridCol w:w="310"/>
      </w:tblGrid>
      <w:tr w:rsidR="004018F3" w:rsidRPr="004018F3" w14:paraId="49286FDA" w14:textId="77777777" w:rsidTr="00D54B02">
        <w:trPr>
          <w:trHeight w:val="228"/>
        </w:trPr>
        <w:tc>
          <w:tcPr>
            <w:tcW w:w="10923" w:type="dxa"/>
            <w:gridSpan w:val="7"/>
            <w:shd w:val="clear" w:color="auto" w:fill="auto"/>
            <w:noWrap/>
          </w:tcPr>
          <w:p w14:paraId="0B017557" w14:textId="77777777" w:rsidR="004018F3" w:rsidRPr="004018F3" w:rsidRDefault="004018F3" w:rsidP="004018F3">
            <w:pPr>
              <w:pStyle w:val="Thankyou"/>
              <w:jc w:val="left"/>
              <w:rPr>
                <w:bCs/>
                <w:iCs/>
              </w:rPr>
            </w:pPr>
            <w:r w:rsidRPr="004018F3">
              <w:rPr>
                <w:bCs/>
                <w:iCs/>
              </w:rPr>
              <w:t>Dr. Mahalingam College of Engineering and Technology, Pollachi-03</w:t>
            </w:r>
          </w:p>
        </w:tc>
        <w:tc>
          <w:tcPr>
            <w:tcW w:w="310" w:type="dxa"/>
          </w:tcPr>
          <w:p w14:paraId="51FF45DF" w14:textId="77777777" w:rsidR="004018F3" w:rsidRPr="004018F3" w:rsidRDefault="004018F3" w:rsidP="004018F3">
            <w:pPr>
              <w:pStyle w:val="Thankyou"/>
              <w:jc w:val="left"/>
              <w:rPr>
                <w:bCs/>
                <w:iCs/>
              </w:rPr>
            </w:pPr>
          </w:p>
        </w:tc>
      </w:tr>
      <w:tr w:rsidR="004018F3" w:rsidRPr="004018F3" w14:paraId="3A27EF38" w14:textId="77777777" w:rsidTr="00D54B02">
        <w:trPr>
          <w:trHeight w:val="228"/>
        </w:trPr>
        <w:tc>
          <w:tcPr>
            <w:tcW w:w="10923" w:type="dxa"/>
            <w:gridSpan w:val="7"/>
            <w:shd w:val="clear" w:color="auto" w:fill="auto"/>
            <w:noWrap/>
          </w:tcPr>
          <w:p w14:paraId="2F57D0FE" w14:textId="77777777" w:rsidR="004018F3" w:rsidRPr="004018F3" w:rsidRDefault="004018F3" w:rsidP="004018F3">
            <w:pPr>
              <w:pStyle w:val="Thankyou"/>
              <w:jc w:val="left"/>
              <w:rPr>
                <w:bCs/>
                <w:iCs/>
              </w:rPr>
            </w:pPr>
            <w:r w:rsidRPr="004018F3">
              <w:rPr>
                <w:bCs/>
                <w:iCs/>
              </w:rPr>
              <w:t>Department of Computer Science and Engineering</w:t>
            </w:r>
          </w:p>
        </w:tc>
        <w:tc>
          <w:tcPr>
            <w:tcW w:w="310" w:type="dxa"/>
          </w:tcPr>
          <w:p w14:paraId="56F96F19" w14:textId="77777777" w:rsidR="004018F3" w:rsidRPr="004018F3" w:rsidRDefault="004018F3" w:rsidP="004018F3">
            <w:pPr>
              <w:pStyle w:val="Thankyou"/>
              <w:jc w:val="left"/>
              <w:rPr>
                <w:bCs/>
                <w:iCs/>
              </w:rPr>
            </w:pPr>
          </w:p>
        </w:tc>
      </w:tr>
      <w:tr w:rsidR="004018F3" w:rsidRPr="004018F3" w14:paraId="3DE70022" w14:textId="77777777" w:rsidTr="00D54B02">
        <w:trPr>
          <w:trHeight w:val="262"/>
        </w:trPr>
        <w:tc>
          <w:tcPr>
            <w:tcW w:w="10038" w:type="dxa"/>
            <w:gridSpan w:val="6"/>
            <w:shd w:val="clear" w:color="auto" w:fill="auto"/>
            <w:noWrap/>
          </w:tcPr>
          <w:p w14:paraId="291108B8" w14:textId="77777777" w:rsidR="004018F3" w:rsidRPr="004018F3" w:rsidRDefault="004018F3" w:rsidP="004018F3">
            <w:pPr>
              <w:pStyle w:val="Thankyou"/>
              <w:jc w:val="left"/>
              <w:rPr>
                <w:bCs/>
                <w:iCs/>
              </w:rPr>
            </w:pPr>
            <w:r w:rsidRPr="004018F3">
              <w:rPr>
                <w:bCs/>
                <w:iCs/>
              </w:rPr>
              <w:t>Faculty Time Table</w:t>
            </w:r>
          </w:p>
        </w:tc>
        <w:tc>
          <w:tcPr>
            <w:tcW w:w="1195" w:type="dxa"/>
            <w:gridSpan w:val="2"/>
          </w:tcPr>
          <w:p w14:paraId="0D88385D" w14:textId="77777777" w:rsidR="004018F3" w:rsidRPr="004018F3" w:rsidRDefault="004018F3" w:rsidP="004018F3">
            <w:pPr>
              <w:pStyle w:val="Thankyou"/>
              <w:jc w:val="left"/>
              <w:rPr>
                <w:bCs/>
                <w:iCs/>
              </w:rPr>
            </w:pPr>
          </w:p>
        </w:tc>
      </w:tr>
      <w:tr w:rsidR="004018F3" w:rsidRPr="004018F3" w14:paraId="20E75F0E" w14:textId="77777777" w:rsidTr="00D54B02">
        <w:trPr>
          <w:trHeight w:val="387"/>
        </w:trPr>
        <w:tc>
          <w:tcPr>
            <w:tcW w:w="3960" w:type="dxa"/>
            <w:shd w:val="clear" w:color="auto" w:fill="auto"/>
            <w:noWrap/>
            <w:vAlign w:val="center"/>
          </w:tcPr>
          <w:p w14:paraId="61FCE29B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  <w:r w:rsidRPr="004018F3">
              <w:rPr>
                <w:bCs/>
                <w:iCs/>
              </w:rPr>
              <w:t xml:space="preserve">Faculty </w:t>
            </w:r>
            <w:proofErr w:type="gramStart"/>
            <w:r w:rsidRPr="004018F3">
              <w:rPr>
                <w:bCs/>
                <w:iCs/>
              </w:rPr>
              <w:t>Name :</w:t>
            </w:r>
            <w:proofErr w:type="gramEnd"/>
            <w:r w:rsidRPr="004018F3">
              <w:rPr>
                <w:bCs/>
                <w:iCs/>
              </w:rPr>
              <w:t xml:space="preserve"> </w:t>
            </w:r>
            <w:r w:rsidRPr="004018F3">
              <w:rPr>
                <w:iCs/>
              </w:rPr>
              <w:t>{{fname}}</w:t>
            </w:r>
          </w:p>
        </w:tc>
        <w:tc>
          <w:tcPr>
            <w:tcW w:w="3043" w:type="dxa"/>
            <w:shd w:val="clear" w:color="auto" w:fill="auto"/>
            <w:noWrap/>
            <w:vAlign w:val="center"/>
          </w:tcPr>
          <w:p w14:paraId="3D8E2E5F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  <w:r w:rsidRPr="004018F3">
              <w:rPr>
                <w:bCs/>
                <w:iCs/>
              </w:rPr>
              <w:t xml:space="preserve">            </w:t>
            </w:r>
            <w:proofErr w:type="gramStart"/>
            <w:r w:rsidRPr="004018F3">
              <w:rPr>
                <w:bCs/>
                <w:iCs/>
              </w:rPr>
              <w:t>Email :</w:t>
            </w:r>
            <w:proofErr w:type="gramEnd"/>
            <w:r w:rsidRPr="004018F3">
              <w:rPr>
                <w:bCs/>
                <w:iCs/>
              </w:rPr>
              <w:t xml:space="preserve"> </w:t>
            </w:r>
            <w:r w:rsidRPr="004018F3">
              <w:rPr>
                <w:iCs/>
              </w:rPr>
              <w:t>{{email}}</w:t>
            </w:r>
          </w:p>
        </w:tc>
        <w:tc>
          <w:tcPr>
            <w:tcW w:w="668" w:type="dxa"/>
            <w:shd w:val="clear" w:color="auto" w:fill="auto"/>
            <w:noWrap/>
            <w:vAlign w:val="center"/>
          </w:tcPr>
          <w:p w14:paraId="1295D917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</w:p>
        </w:tc>
        <w:tc>
          <w:tcPr>
            <w:tcW w:w="238" w:type="dxa"/>
            <w:gridSpan w:val="2"/>
            <w:shd w:val="clear" w:color="auto" w:fill="auto"/>
            <w:noWrap/>
            <w:vAlign w:val="center"/>
          </w:tcPr>
          <w:p w14:paraId="19B61462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</w:p>
        </w:tc>
        <w:tc>
          <w:tcPr>
            <w:tcW w:w="2129" w:type="dxa"/>
            <w:shd w:val="clear" w:color="auto" w:fill="auto"/>
            <w:noWrap/>
            <w:vAlign w:val="center"/>
          </w:tcPr>
          <w:p w14:paraId="7938C2F3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  <w:r w:rsidRPr="004018F3">
              <w:rPr>
                <w:bCs/>
                <w:iCs/>
              </w:rPr>
              <w:t xml:space="preserve">           </w:t>
            </w:r>
          </w:p>
        </w:tc>
        <w:tc>
          <w:tcPr>
            <w:tcW w:w="1195" w:type="dxa"/>
            <w:gridSpan w:val="2"/>
          </w:tcPr>
          <w:p w14:paraId="119BCBD5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</w:p>
        </w:tc>
      </w:tr>
      <w:tr w:rsidR="004018F3" w:rsidRPr="004018F3" w14:paraId="28B8DB41" w14:textId="77777777" w:rsidTr="00D54B02">
        <w:trPr>
          <w:trHeight w:val="117"/>
        </w:trPr>
        <w:tc>
          <w:tcPr>
            <w:tcW w:w="3960" w:type="dxa"/>
            <w:shd w:val="clear" w:color="auto" w:fill="auto"/>
            <w:noWrap/>
            <w:vAlign w:val="center"/>
          </w:tcPr>
          <w:p w14:paraId="67366A29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</w:p>
        </w:tc>
        <w:tc>
          <w:tcPr>
            <w:tcW w:w="3910" w:type="dxa"/>
            <w:gridSpan w:val="3"/>
            <w:shd w:val="clear" w:color="auto" w:fill="auto"/>
            <w:noWrap/>
            <w:vAlign w:val="center"/>
          </w:tcPr>
          <w:p w14:paraId="2D938B13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  <w:r w:rsidRPr="004018F3">
              <w:rPr>
                <w:bCs/>
                <w:iCs/>
              </w:rPr>
              <w:t xml:space="preserve">        </w:t>
            </w:r>
          </w:p>
        </w:tc>
        <w:tc>
          <w:tcPr>
            <w:tcW w:w="2168" w:type="dxa"/>
            <w:gridSpan w:val="2"/>
            <w:shd w:val="clear" w:color="auto" w:fill="auto"/>
            <w:noWrap/>
            <w:vAlign w:val="center"/>
          </w:tcPr>
          <w:p w14:paraId="104B2C20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</w:p>
        </w:tc>
        <w:tc>
          <w:tcPr>
            <w:tcW w:w="1195" w:type="dxa"/>
            <w:gridSpan w:val="2"/>
          </w:tcPr>
          <w:p w14:paraId="2EE88165" w14:textId="77777777" w:rsidR="004018F3" w:rsidRPr="004018F3" w:rsidRDefault="004018F3" w:rsidP="004018F3">
            <w:pPr>
              <w:pStyle w:val="Thankyou"/>
              <w:rPr>
                <w:bCs/>
                <w:iCs/>
              </w:rPr>
            </w:pPr>
          </w:p>
        </w:tc>
      </w:tr>
    </w:tbl>
    <w:p w14:paraId="56C0251A" w14:textId="77777777" w:rsidR="004018F3" w:rsidRPr="004018F3" w:rsidRDefault="004018F3" w:rsidP="004018F3">
      <w:pPr>
        <w:pStyle w:val="Thankyou"/>
        <w:rPr>
          <w:iCs/>
        </w:rPr>
      </w:pPr>
    </w:p>
    <w:p w14:paraId="245C4424" w14:textId="77777777" w:rsidR="004018F3" w:rsidRPr="004018F3" w:rsidRDefault="004018F3" w:rsidP="004018F3">
      <w:pPr>
        <w:pStyle w:val="Thankyou"/>
        <w:rPr>
          <w:iCs/>
        </w:rPr>
      </w:pPr>
    </w:p>
    <w:p w14:paraId="02AEEFED" w14:textId="77777777" w:rsidR="004018F3" w:rsidRPr="004018F3" w:rsidRDefault="004018F3" w:rsidP="004018F3">
      <w:pPr>
        <w:pStyle w:val="Thankyou"/>
        <w:rPr>
          <w:iCs/>
        </w:rPr>
      </w:pPr>
      <w:r w:rsidRPr="004018F3">
        <w:rPr>
          <w:iCs/>
        </w:rPr>
        <w:t xml:space="preserve"> </w:t>
      </w:r>
    </w:p>
    <w:p w14:paraId="0C36F838" w14:textId="77777777" w:rsidR="004018F3" w:rsidRPr="004018F3" w:rsidRDefault="004018F3" w:rsidP="004018F3">
      <w:pPr>
        <w:pStyle w:val="Thankyou"/>
        <w:rPr>
          <w:iCs/>
        </w:rPr>
      </w:pPr>
    </w:p>
    <w:tbl>
      <w:tblPr>
        <w:tblpPr w:leftFromText="180" w:rightFromText="180" w:vertAnchor="page" w:horzAnchor="margin" w:tblpY="4405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294"/>
        <w:gridCol w:w="1276"/>
        <w:gridCol w:w="1276"/>
        <w:gridCol w:w="1218"/>
        <w:gridCol w:w="425"/>
        <w:gridCol w:w="1192"/>
        <w:gridCol w:w="1257"/>
        <w:gridCol w:w="1441"/>
      </w:tblGrid>
      <w:tr w:rsidR="004018F3" w:rsidRPr="004018F3" w14:paraId="03B0E4D1" w14:textId="77777777" w:rsidTr="004018F3">
        <w:trPr>
          <w:trHeight w:val="900"/>
        </w:trPr>
        <w:tc>
          <w:tcPr>
            <w:tcW w:w="1111" w:type="dxa"/>
            <w:shd w:val="clear" w:color="auto" w:fill="auto"/>
            <w:vAlign w:val="center"/>
          </w:tcPr>
          <w:p w14:paraId="33DD3AC3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Day/</w:t>
            </w:r>
          </w:p>
          <w:p w14:paraId="49242113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Time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0A15A31F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9.00 am– 9.55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1F8385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9.55 am - 10.50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058C6B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11.20 am – 12.10 am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06E8852B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12.10 am – 1.00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14:paraId="2149811E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LUNCH BREAK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BEB12BD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2.00 pm – 2.50 pm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43AA5C1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2.50 pm – 3.40 pm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78F5AB13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3.40 pm – 4.30 pm</w:t>
            </w:r>
          </w:p>
        </w:tc>
      </w:tr>
      <w:tr w:rsidR="004018F3" w:rsidRPr="004018F3" w14:paraId="57BD902B" w14:textId="77777777" w:rsidTr="004018F3">
        <w:trPr>
          <w:trHeight w:val="588"/>
        </w:trPr>
        <w:tc>
          <w:tcPr>
            <w:tcW w:w="1111" w:type="dxa"/>
            <w:shd w:val="clear" w:color="auto" w:fill="auto"/>
            <w:vAlign w:val="center"/>
          </w:tcPr>
          <w:p w14:paraId="3446C6D2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Mon</w:t>
            </w:r>
          </w:p>
          <w:p w14:paraId="1A46362A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1298B4DD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{{d0p0}}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5F405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{{d0p1}}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339946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{{d0p2}}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28C0C91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{{d0p3}}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21CACD27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7C2D06AA" w14:textId="77777777" w:rsidR="004018F3" w:rsidRPr="004018F3" w:rsidRDefault="004018F3" w:rsidP="004018F3">
            <w:pPr>
              <w:pStyle w:val="Thankyou"/>
              <w:rPr>
                <w:iCs/>
              </w:rPr>
            </w:pPr>
            <w:r w:rsidRPr="004018F3">
              <w:rPr>
                <w:iCs/>
              </w:rPr>
              <w:t>{{d0p4}}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66659C1F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{{d0p5}}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3232E8C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{{d0p6}}</w:t>
            </w:r>
          </w:p>
        </w:tc>
      </w:tr>
      <w:tr w:rsidR="004018F3" w:rsidRPr="004018F3" w14:paraId="24246862" w14:textId="77777777" w:rsidTr="004018F3">
        <w:trPr>
          <w:trHeight w:val="588"/>
        </w:trPr>
        <w:tc>
          <w:tcPr>
            <w:tcW w:w="1111" w:type="dxa"/>
            <w:shd w:val="clear" w:color="auto" w:fill="auto"/>
            <w:vAlign w:val="center"/>
          </w:tcPr>
          <w:p w14:paraId="1E509D43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Tue</w:t>
            </w:r>
          </w:p>
          <w:p w14:paraId="15ADCC70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4788A7E6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9DF9C5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83E4E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{{d1p2}}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09F0CF01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{{d1p3}}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76421A79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60FE8E3D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{{d1p4}}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0A3A4C9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{{d1p5}}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0F578B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{{d1p6}}</w:t>
            </w:r>
          </w:p>
        </w:tc>
      </w:tr>
      <w:tr w:rsidR="004018F3" w:rsidRPr="004018F3" w14:paraId="5C68DBB6" w14:textId="77777777" w:rsidTr="004018F3">
        <w:trPr>
          <w:trHeight w:val="588"/>
        </w:trPr>
        <w:tc>
          <w:tcPr>
            <w:tcW w:w="1111" w:type="dxa"/>
            <w:shd w:val="clear" w:color="auto" w:fill="auto"/>
            <w:vAlign w:val="center"/>
          </w:tcPr>
          <w:p w14:paraId="23C54D06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Wed</w:t>
            </w:r>
          </w:p>
          <w:p w14:paraId="6328955A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26F6840D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349ED8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BEA02F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{{d2p2}}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3F13EB23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{{d2p3}}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7A30832A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3224E037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{{d2p4}}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BBA5E7E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{{d2p5}}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47C7F0AC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{{d2p6}}</w:t>
            </w:r>
          </w:p>
        </w:tc>
      </w:tr>
      <w:tr w:rsidR="004018F3" w:rsidRPr="004018F3" w14:paraId="245BF051" w14:textId="77777777" w:rsidTr="004018F3">
        <w:trPr>
          <w:trHeight w:val="588"/>
        </w:trPr>
        <w:tc>
          <w:tcPr>
            <w:tcW w:w="1111" w:type="dxa"/>
            <w:shd w:val="clear" w:color="auto" w:fill="auto"/>
            <w:vAlign w:val="center"/>
          </w:tcPr>
          <w:p w14:paraId="3DC1BE2B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Thu</w:t>
            </w:r>
          </w:p>
          <w:p w14:paraId="4CA9446C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14B2C40B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17A78C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837FA1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{{d3p2}}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EC3E7D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{{d3p3}}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4CA18D87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6CBF41E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{{d3p4}}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04FBD78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{{d3p5}}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0E245EF7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{{d3p6}}</w:t>
            </w:r>
          </w:p>
        </w:tc>
      </w:tr>
      <w:tr w:rsidR="004018F3" w:rsidRPr="004018F3" w14:paraId="2C00A5B2" w14:textId="77777777" w:rsidTr="004018F3">
        <w:trPr>
          <w:trHeight w:val="588"/>
        </w:trPr>
        <w:tc>
          <w:tcPr>
            <w:tcW w:w="1111" w:type="dxa"/>
            <w:shd w:val="clear" w:color="auto" w:fill="auto"/>
            <w:vAlign w:val="center"/>
          </w:tcPr>
          <w:p w14:paraId="761F1950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Fri</w:t>
            </w:r>
          </w:p>
          <w:p w14:paraId="221B05D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294" w:type="dxa"/>
            <w:shd w:val="clear" w:color="auto" w:fill="auto"/>
            <w:vAlign w:val="center"/>
          </w:tcPr>
          <w:p w14:paraId="01BB61EC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A84E4A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D01F2A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{{d4p2}}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5E485428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{{d4p3}}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17D15F2F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563D455F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{{d4p4}}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79B294D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{{d4p5}}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668C3601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{{d4p6}}</w:t>
            </w:r>
          </w:p>
        </w:tc>
      </w:tr>
      <w:tr w:rsidR="004018F3" w:rsidRPr="004018F3" w14:paraId="69FE4EED" w14:textId="77777777" w:rsidTr="004018F3">
        <w:trPr>
          <w:trHeight w:val="504"/>
        </w:trPr>
        <w:tc>
          <w:tcPr>
            <w:tcW w:w="1111" w:type="dxa"/>
            <w:shd w:val="clear" w:color="auto" w:fill="auto"/>
            <w:vAlign w:val="center"/>
          </w:tcPr>
          <w:p w14:paraId="2FE175A2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Sat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776A84C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{{d5p0}}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7446E4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{{d5p1}}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D0840D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{{d5p2}}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1166BDCB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{{d5p3}}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2D8BCAC5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</w:p>
        </w:tc>
        <w:tc>
          <w:tcPr>
            <w:tcW w:w="1192" w:type="dxa"/>
            <w:shd w:val="clear" w:color="auto" w:fill="auto"/>
            <w:vAlign w:val="center"/>
          </w:tcPr>
          <w:p w14:paraId="66EEBFFB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{{d5p4}}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7047E6E8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{{d5p5}}</w:t>
            </w:r>
          </w:p>
        </w:tc>
        <w:tc>
          <w:tcPr>
            <w:tcW w:w="1441" w:type="dxa"/>
            <w:shd w:val="clear" w:color="auto" w:fill="auto"/>
            <w:vAlign w:val="center"/>
          </w:tcPr>
          <w:p w14:paraId="1172539C" w14:textId="77777777" w:rsidR="004018F3" w:rsidRPr="004018F3" w:rsidRDefault="004018F3" w:rsidP="004018F3">
            <w:pPr>
              <w:pStyle w:val="Thankyou"/>
              <w:jc w:val="left"/>
              <w:rPr>
                <w:iCs/>
              </w:rPr>
            </w:pPr>
            <w:r w:rsidRPr="004018F3">
              <w:rPr>
                <w:iCs/>
              </w:rPr>
              <w:t>{{{d5p6}}</w:t>
            </w:r>
          </w:p>
        </w:tc>
      </w:tr>
    </w:tbl>
    <w:p w14:paraId="06EC9D98" w14:textId="77777777" w:rsidR="004018F3" w:rsidRPr="004018F3" w:rsidRDefault="004018F3" w:rsidP="001A4A7E">
      <w:pPr>
        <w:pStyle w:val="Thankyou"/>
        <w:jc w:val="left"/>
        <w:rPr>
          <w:i w:val="0"/>
          <w:iCs/>
        </w:rPr>
      </w:pPr>
    </w:p>
    <w:sectPr w:rsidR="004018F3" w:rsidRPr="004018F3" w:rsidSect="00D41CDB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49E55" w14:textId="77777777" w:rsidR="00D41CDB" w:rsidRDefault="00D41CDB" w:rsidP="00DA124E">
      <w:r>
        <w:separator/>
      </w:r>
    </w:p>
  </w:endnote>
  <w:endnote w:type="continuationSeparator" w:id="0">
    <w:p w14:paraId="64DA13A2" w14:textId="77777777" w:rsidR="00D41CDB" w:rsidRDefault="00D41CDB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E560B" w14:textId="77777777" w:rsidR="00D41CDB" w:rsidRDefault="00D41CDB" w:rsidP="00DA124E">
      <w:r>
        <w:separator/>
      </w:r>
    </w:p>
  </w:footnote>
  <w:footnote w:type="continuationSeparator" w:id="0">
    <w:p w14:paraId="39D4F82F" w14:textId="77777777" w:rsidR="00D41CDB" w:rsidRDefault="00D41CDB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1826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C556C"/>
    <w:rsid w:val="002F145D"/>
    <w:rsid w:val="002F405A"/>
    <w:rsid w:val="002F4591"/>
    <w:rsid w:val="00335034"/>
    <w:rsid w:val="003525FA"/>
    <w:rsid w:val="00390027"/>
    <w:rsid w:val="003968B9"/>
    <w:rsid w:val="004018F3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F68BE"/>
    <w:rsid w:val="00767D7F"/>
    <w:rsid w:val="007A2DFF"/>
    <w:rsid w:val="00846FB5"/>
    <w:rsid w:val="00865239"/>
    <w:rsid w:val="008C1D1B"/>
    <w:rsid w:val="009F3F74"/>
    <w:rsid w:val="00A2654F"/>
    <w:rsid w:val="00A56827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1CDB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Srihari G</cp:lastModifiedBy>
  <cp:revision>5</cp:revision>
  <dcterms:created xsi:type="dcterms:W3CDTF">2023-11-12T13:58:00Z</dcterms:created>
  <dcterms:modified xsi:type="dcterms:W3CDTF">2024-05-07T19:19:00Z</dcterms:modified>
  <cp:category/>
  <cp:version/>
</cp:coreProperties>
</file>